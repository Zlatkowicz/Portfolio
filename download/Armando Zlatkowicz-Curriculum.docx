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528D9CCF" w14:textId="77777777" w:rsidTr="006E418C">
        <w:trPr>
          <w:trHeight w:val="4110"/>
        </w:trPr>
        <w:tc>
          <w:tcPr>
            <w:tcW w:w="3600" w:type="dxa"/>
            <w:vAlign w:val="bottom"/>
          </w:tcPr>
          <w:p w14:paraId="4C5A526D" w14:textId="77777777" w:rsidR="001B2ABD" w:rsidRPr="006E418C" w:rsidRDefault="001B2ABD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6E418C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A43D4FC" wp14:editId="36F8DFA9">
                      <wp:extent cx="2122805" cy="2122805"/>
                      <wp:effectExtent l="19050" t="19050" r="29845" b="2984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F3F83B" id="Óvalo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" strokecolor="#7030a0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018F4A4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186E17A4" w14:textId="2C43858C" w:rsidR="001B2ABD" w:rsidRPr="006E418C" w:rsidRDefault="0061380A" w:rsidP="006C1D9D">
            <w:pPr>
              <w:pStyle w:val="Ttulo"/>
              <w:rPr>
                <w:noProof/>
                <w:sz w:val="94"/>
                <w:szCs w:val="94"/>
              </w:rPr>
            </w:pPr>
            <w:r w:rsidRPr="0061380A">
              <w:rPr>
                <w:noProof/>
                <w:sz w:val="94"/>
                <w:szCs w:val="94"/>
                <w:lang w:bidi="es-ES"/>
              </w:rPr>
              <w:t>Armando ZLatkowicz</w:t>
            </w:r>
          </w:p>
        </w:tc>
      </w:tr>
      <w:tr w:rsidR="001B2ABD" w:rsidRPr="006E418C" w14:paraId="6BB2A1C3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4E11F7CCCCD74F8A818A5B434462D21E"/>
              </w:placeholder>
              <w:temporary/>
              <w:showingPlcHdr/>
              <w15:appearance w15:val="hidden"/>
            </w:sdtPr>
            <w:sdtEndPr/>
            <w:sdtContent>
              <w:p w14:paraId="1DC58DD0" w14:textId="77777777" w:rsidR="001B2ABD" w:rsidRPr="006E418C" w:rsidRDefault="00036450" w:rsidP="00036450">
                <w:pPr>
                  <w:pStyle w:val="Ttulo3"/>
                  <w:rPr>
                    <w:noProof/>
                  </w:rPr>
                </w:pPr>
                <w:r w:rsidRPr="0061380A">
                  <w:rPr>
                    <w:noProof/>
                    <w:color w:val="7030A0"/>
                    <w:lang w:bidi="es-ES"/>
                  </w:rPr>
                  <w:t>Perfil</w:t>
                </w:r>
              </w:p>
            </w:sdtContent>
          </w:sdt>
          <w:p w14:paraId="3EDE2B85" w14:textId="62CEB87E" w:rsidR="00385167" w:rsidRPr="006E418C" w:rsidRDefault="0061380A" w:rsidP="000041C4">
            <w:pPr>
              <w:pStyle w:val="Sinespaciado"/>
              <w:rPr>
                <w:rFonts w:eastAsia="Times New Roman"/>
                <w:noProof/>
              </w:rPr>
            </w:pP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Soy Desarrollador Web Front-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End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y cuento con 3 años de experiencia en el sector del desarrollo web. Me especializo en la producción de sitios web modernos y adaptables a todo tipo de resoluciones. Me encuentro estudiando para convertirme en un 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Blockchain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Developer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y poder desarrollar sitios web y </w:t>
            </w:r>
            <w:proofErr w:type="spellStart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Dapps</w:t>
            </w:r>
            <w:proofErr w:type="spellEnd"/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 xml:space="preserve"> descentralizadas</w:t>
            </w:r>
            <w:r w:rsidR="00385167" w:rsidRPr="006E418C">
              <w:rPr>
                <w:rFonts w:eastAsia="Times New Roman"/>
                <w:noProof/>
                <w:lang w:bidi="es-ES"/>
              </w:rPr>
              <w:t>.</w:t>
            </w:r>
          </w:p>
          <w:p w14:paraId="6C3867AD" w14:textId="77777777" w:rsidR="00036450" w:rsidRPr="006E418C" w:rsidRDefault="00036450" w:rsidP="009260CD">
            <w:pPr>
              <w:rPr>
                <w:noProof/>
              </w:rPr>
            </w:pPr>
          </w:p>
          <w:p w14:paraId="4AEE5A4C" w14:textId="77777777" w:rsidR="00036450" w:rsidRPr="006E418C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EC4788FC9A0A4DE7BC249D58DDFBF212"/>
              </w:placeholder>
              <w:temporary/>
              <w:showingPlcHdr/>
              <w15:appearance w15:val="hidden"/>
            </w:sdtPr>
            <w:sdtEndPr/>
            <w:sdtContent>
              <w:p w14:paraId="350AF897" w14:textId="77777777" w:rsidR="00036450" w:rsidRPr="006E418C" w:rsidRDefault="00CB0055" w:rsidP="00CB0055">
                <w:pPr>
                  <w:pStyle w:val="Ttulo3"/>
                  <w:rPr>
                    <w:noProof/>
                  </w:rPr>
                </w:pPr>
                <w:r w:rsidRPr="0061380A">
                  <w:rPr>
                    <w:noProof/>
                    <w:color w:val="7030A0"/>
                    <w:lang w:bidi="es-ES"/>
                  </w:rPr>
                  <w:t>Contacto</w:t>
                </w:r>
              </w:p>
            </w:sdtContent>
          </w:sdt>
          <w:p w14:paraId="3C9CF996" w14:textId="743E6798" w:rsidR="004D3011" w:rsidRDefault="0061380A" w:rsidP="004D3011">
            <w:pPr>
              <w:rPr>
                <w:rFonts w:ascii="Century Gothic" w:hAnsi="Century Gothic"/>
                <w:sz w:val="20"/>
                <w:szCs w:val="20"/>
                <w:lang w:val="es-ES_tradnl"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4584959E" wp14:editId="7AACE7E6">
                  <wp:extent cx="241935" cy="2419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sdt>
              <w:sdtPr>
                <w:rPr>
                  <w:noProof/>
                </w:rPr>
                <w:id w:val="1111563247"/>
                <w:placeholder>
                  <w:docPart w:val="6BCD46A887744AAC96F047A70B53799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6E418C">
                  <w:rPr>
                    <w:noProof/>
                    <w:lang w:bidi="es-ES"/>
                  </w:rPr>
                  <w:t>TELÉFONO:</w:t>
                </w:r>
              </w:sdtContent>
            </w:sdt>
            <w:r>
              <w:rPr>
                <w:noProof/>
              </w:rPr>
              <w:t xml:space="preserve"> </w:t>
            </w:r>
            <w:r w:rsidRPr="00B275F7">
              <w:rPr>
                <w:rFonts w:ascii="Century Gothic" w:hAnsi="Century Gothic"/>
                <w:sz w:val="20"/>
                <w:szCs w:val="20"/>
                <w:lang w:val="es-ES_tradnl"/>
              </w:rPr>
              <w:t>(11) 5610-1861</w:t>
            </w:r>
          </w:p>
          <w:p w14:paraId="191918F3" w14:textId="77777777" w:rsidR="0061380A" w:rsidRPr="006E418C" w:rsidRDefault="0061380A" w:rsidP="004D3011">
            <w:pPr>
              <w:rPr>
                <w:noProof/>
              </w:rPr>
            </w:pPr>
          </w:p>
          <w:p w14:paraId="2361E149" w14:textId="77777777" w:rsidR="0061380A" w:rsidRDefault="0061380A" w:rsidP="004D3011">
            <w:pPr>
              <w:rPr>
                <w:noProof/>
                <w:lang w:bidi="es-ES"/>
              </w:rPr>
            </w:pPr>
          </w:p>
          <w:p w14:paraId="6D1FBF19" w14:textId="6C643428" w:rsidR="004D3011" w:rsidRPr="006E418C" w:rsidRDefault="0061380A" w:rsidP="004D301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1C848" wp14:editId="01228FBA">
                  <wp:extent cx="228600" cy="228600"/>
                  <wp:effectExtent l="0" t="0" r="0" b="0"/>
                  <wp:docPr id="6" name="Gráfic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41C4" w:rsidRPr="006E418C">
              <w:rPr>
                <w:noProof/>
                <w:lang w:bidi="es-ES"/>
              </w:rPr>
              <w:t>LINKEDIN:</w:t>
            </w:r>
          </w:p>
          <w:p w14:paraId="0ADBE341" w14:textId="5E9B1332" w:rsidR="004D3011" w:rsidRPr="0061380A" w:rsidRDefault="0061380A" w:rsidP="004D3011">
            <w:pPr>
              <w:rPr>
                <w:noProof/>
                <w:color w:val="7030A0"/>
                <w:lang w:bidi="es-ES"/>
              </w:rPr>
            </w:pPr>
            <w:hyperlink r:id="rId16" w:history="1">
              <w:r w:rsidRPr="0061380A">
                <w:rPr>
                  <w:rStyle w:val="Hipervnculo"/>
                  <w:noProof/>
                  <w:color w:val="7030A0"/>
                  <w:lang w:bidi="es-ES"/>
                </w:rPr>
                <w:t>https://www.linkedin.com/in/armando-zlatkowicz/</w:t>
              </w:r>
            </w:hyperlink>
          </w:p>
          <w:p w14:paraId="4B4BAC02" w14:textId="77777777" w:rsidR="0061380A" w:rsidRPr="006E418C" w:rsidRDefault="0061380A" w:rsidP="004D3011">
            <w:pPr>
              <w:rPr>
                <w:noProof/>
              </w:rPr>
            </w:pPr>
          </w:p>
          <w:p w14:paraId="7FCF8A43" w14:textId="77777777" w:rsidR="007234F8" w:rsidRDefault="0061380A" w:rsidP="004D3011">
            <w:pPr>
              <w:rPr>
                <w:noProof/>
              </w:rPr>
            </w:pPr>
            <w:r w:rsidRPr="00B275F7">
              <w:rPr>
                <w:rFonts w:ascii="Century Gothic" w:hAnsi="Century Gothic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253767BE" wp14:editId="43D3CBE1">
                  <wp:extent cx="270510" cy="270510"/>
                  <wp:effectExtent l="0" t="0" r="0" b="0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noProof/>
                </w:rPr>
                <w:id w:val="-240260293"/>
                <w:placeholder>
                  <w:docPart w:val="34CF5A028F534683B1DBA5198BBC806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6E418C">
                  <w:rPr>
                    <w:noProof/>
                    <w:lang w:bidi="es-ES"/>
                  </w:rPr>
                  <w:t>CORREO ELECTRÓNICO:</w:t>
                </w:r>
              </w:sdtContent>
            </w:sdt>
          </w:p>
          <w:p w14:paraId="01114DD8" w14:textId="285C013B" w:rsidR="00036450" w:rsidRPr="007F33FF" w:rsidRDefault="007234F8" w:rsidP="004D3011">
            <w:pPr>
              <w:rPr>
                <w:noProof/>
                <w:color w:val="7030A0"/>
              </w:rPr>
            </w:pPr>
            <w:hyperlink r:id="rId19" w:history="1">
              <w:r w:rsidRPr="007F33FF">
                <w:rPr>
                  <w:rStyle w:val="Hipervnculo"/>
                  <w:noProof/>
                  <w:color w:val="7030A0"/>
                  <w:sz w:val="16"/>
                  <w:szCs w:val="20"/>
                  <w:lang w:bidi="es-ES"/>
                </w:rPr>
                <w:t>armandozlatkowicz@gmail.com</w:t>
              </w:r>
            </w:hyperlink>
          </w:p>
          <w:p w14:paraId="1A63F35C" w14:textId="77777777" w:rsidR="0061380A" w:rsidRPr="0061380A" w:rsidRDefault="0061380A" w:rsidP="004D3011">
            <w:pPr>
              <w:rPr>
                <w:rStyle w:val="Hipervnculo"/>
                <w:noProof/>
                <w:sz w:val="16"/>
                <w:szCs w:val="20"/>
              </w:rPr>
            </w:pPr>
          </w:p>
          <w:p w14:paraId="0FE3F777" w14:textId="5BDB10DE" w:rsidR="004D3011" w:rsidRPr="0061380A" w:rsidRDefault="0061380A" w:rsidP="00C039FE">
            <w:pPr>
              <w:pStyle w:val="Ttulo3"/>
              <w:rPr>
                <w:noProof/>
                <w:color w:val="7030A0"/>
              </w:rPr>
            </w:pPr>
            <w:r w:rsidRPr="0061380A">
              <w:rPr>
                <w:noProof/>
                <w:color w:val="7030A0"/>
                <w:lang w:bidi="es-ES"/>
              </w:rPr>
              <w:t>HOBBIES</w:t>
            </w:r>
          </w:p>
          <w:p w14:paraId="37995936" w14:textId="087D55D3" w:rsidR="004D3011" w:rsidRPr="006E418C" w:rsidRDefault="0061380A" w:rsidP="004D3011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Hacking Ético </w:t>
            </w:r>
          </w:p>
          <w:p w14:paraId="11004ED0" w14:textId="1418C6A6" w:rsidR="004D3011" w:rsidRPr="006E418C" w:rsidRDefault="0061380A" w:rsidP="004D3011">
            <w:pPr>
              <w:rPr>
                <w:noProof/>
              </w:rPr>
            </w:pPr>
            <w:r>
              <w:rPr>
                <w:noProof/>
              </w:rPr>
              <w:t>Criptomonedas / Blockchain</w:t>
            </w:r>
          </w:p>
          <w:p w14:paraId="72BBAB12" w14:textId="76A19F46" w:rsidR="006C1D9D" w:rsidRPr="006E418C" w:rsidRDefault="0061380A" w:rsidP="004D3011">
            <w:pPr>
              <w:rPr>
                <w:noProof/>
              </w:rPr>
            </w:pPr>
            <w:r>
              <w:rPr>
                <w:noProof/>
              </w:rPr>
              <w:t xml:space="preserve">Inteligencia Articial (I.A.) </w:t>
            </w:r>
          </w:p>
        </w:tc>
        <w:tc>
          <w:tcPr>
            <w:tcW w:w="720" w:type="dxa"/>
          </w:tcPr>
          <w:p w14:paraId="249ECC59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p w14:paraId="7B124114" w14:textId="449D00B8" w:rsidR="00036450" w:rsidRPr="007234F8" w:rsidRDefault="007234F8" w:rsidP="007F33FF">
            <w:pPr>
              <w:pStyle w:val="Ttulo2"/>
              <w:pBdr>
                <w:bottom w:val="single" w:sz="4" w:space="1" w:color="auto"/>
              </w:pBdr>
              <w:rPr>
                <w:noProof/>
                <w:color w:val="7030A0"/>
              </w:rPr>
            </w:pPr>
            <w:r w:rsidRPr="007234F8">
              <w:rPr>
                <w:noProof/>
                <w:color w:val="7030A0"/>
              </w:rPr>
              <w:t>EDUCACIÓN</w:t>
            </w:r>
          </w:p>
          <w:p w14:paraId="79367A30" w14:textId="1983A9A4" w:rsidR="00036450" w:rsidRPr="006E418C" w:rsidRDefault="00036450" w:rsidP="00B359E4">
            <w:pPr>
              <w:pStyle w:val="Fecha"/>
              <w:rPr>
                <w:noProof/>
              </w:rPr>
            </w:pPr>
          </w:p>
          <w:p w14:paraId="12DB0CFE" w14:textId="77777777" w:rsidR="007234F8" w:rsidRPr="007F33FF" w:rsidRDefault="007234F8" w:rsidP="00C039FE">
            <w:pPr>
              <w:rPr>
                <w:b/>
                <w:bCs/>
                <w:noProof/>
                <w:color w:val="000000" w:themeColor="text1"/>
                <w:sz w:val="22"/>
                <w:lang w:bidi="es-ES"/>
              </w:rPr>
            </w:pPr>
            <w:r w:rsidRPr="007F33FF">
              <w:rPr>
                <w:b/>
                <w:bCs/>
                <w:noProof/>
                <w:color w:val="000000" w:themeColor="text1"/>
                <w:sz w:val="22"/>
                <w:lang w:bidi="es-ES"/>
              </w:rPr>
              <w:t>Enero-2021</w:t>
            </w:r>
          </w:p>
          <w:p w14:paraId="52065D00" w14:textId="0E1D6A69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lang w:val="es-ES_tradnl" w:bidi="es-ES"/>
              </w:rPr>
            </w:pPr>
            <w:r w:rsidRPr="007F33FF">
              <w:rPr>
                <w:noProof/>
                <w:color w:val="000000" w:themeColor="text1"/>
                <w:lang w:bidi="es-ES"/>
              </w:rPr>
              <w:t xml:space="preserve"> Cursos de Programación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Udemy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hyperlink r:id="rId20" w:history="1">
              <w:r w:rsidRPr="007F33FF">
                <w:rPr>
                  <w:rStyle w:val="Hipervnculo"/>
                  <w:rFonts w:ascii="Century Gothic" w:hAnsi="Century Gothic"/>
                  <w:color w:val="7030A0"/>
                  <w:lang w:val="es-ES_tradnl" w:bidi="es-ES"/>
                </w:rPr>
                <w:t>Certificados</w:t>
              </w:r>
            </w:hyperlink>
            <w:r w:rsidRPr="007F33FF">
              <w:rPr>
                <w:rStyle w:val="Textoennegrita"/>
                <w:rFonts w:ascii="Century Gothic" w:hAnsi="Century Gothic"/>
                <w:color w:val="7030A0"/>
                <w:lang w:val="es-ES_tradnl" w:bidi="es-ES"/>
              </w:rPr>
              <w:t xml:space="preserve"> </w:t>
            </w:r>
          </w:p>
          <w:p w14:paraId="56BB2C74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</w:pPr>
          </w:p>
          <w:p w14:paraId="3E6CC4FC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  <w:t>Junio-2021 / Agosto-2021</w:t>
            </w:r>
          </w:p>
          <w:p w14:paraId="4564C34F" w14:textId="17DE3450" w:rsidR="007234F8" w:rsidRPr="007F33FF" w:rsidRDefault="007234F8" w:rsidP="00C039FE">
            <w:pPr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/>
              </w:rPr>
              <w:t xml:space="preserve">Curso de Introducción a la Programación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Junior </w:t>
            </w:r>
            <w:r w:rsidR="007F33FF"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Achivement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hyperlink r:id="rId21" w:history="1">
              <w:r w:rsidRPr="007F33FF">
                <w:rPr>
                  <w:rStyle w:val="Hipervnculo"/>
                  <w:rFonts w:ascii="Century Gothic" w:hAnsi="Century Gothic"/>
                  <w:color w:val="7030A0"/>
                  <w:lang w:val="es-ES_tradnl" w:bidi="es-ES"/>
                </w:rPr>
                <w:t>Certificado</w:t>
              </w:r>
            </w:hyperlink>
          </w:p>
          <w:p w14:paraId="3D8FD9E3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</w:pPr>
          </w:p>
          <w:p w14:paraId="6E2EDB91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  <w:t>Diciembre-2021 / Febrero-2021</w:t>
            </w:r>
          </w:p>
          <w:p w14:paraId="2820685C" w14:textId="392F4C93" w:rsidR="007234F8" w:rsidRPr="007F33FF" w:rsidRDefault="007234F8" w:rsidP="00C039FE">
            <w:pPr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/>
              </w:rPr>
              <w:t xml:space="preserve">Curso de Desarrollo Web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CoderHouse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hyperlink r:id="rId22" w:history="1">
              <w:r w:rsidRPr="007F33FF">
                <w:rPr>
                  <w:rStyle w:val="Hipervnculo"/>
                  <w:rFonts w:ascii="Century Gothic" w:hAnsi="Century Gothic"/>
                  <w:color w:val="7030A0"/>
                  <w:lang w:val="es-ES_tradnl" w:bidi="es-ES"/>
                </w:rPr>
                <w:t>Certificado</w:t>
              </w:r>
            </w:hyperlink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7030A0"/>
                <w:lang w:val="es-ES_tradnl" w:bidi="es-ES"/>
              </w:rPr>
              <w:t xml:space="preserve"> </w:t>
            </w:r>
          </w:p>
          <w:p w14:paraId="6C38B1A4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</w:pPr>
          </w:p>
          <w:p w14:paraId="0D9FD449" w14:textId="77777777" w:rsidR="007234F8" w:rsidRPr="007F33FF" w:rsidRDefault="007234F8" w:rsidP="00C039FE">
            <w:pPr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sz w:val="22"/>
                <w:szCs w:val="28"/>
                <w:lang w:val="es-ES_tradnl"/>
              </w:rPr>
              <w:t>Marzo-2021 / Mayo-2022</w:t>
            </w:r>
          </w:p>
          <w:p w14:paraId="39FA83CA" w14:textId="5D6AFE08" w:rsidR="00036450" w:rsidRPr="007F33FF" w:rsidRDefault="007234F8" w:rsidP="00C039FE">
            <w:pPr>
              <w:rPr>
                <w:b/>
                <w:bCs/>
                <w:noProof/>
                <w:color w:val="000000" w:themeColor="text1"/>
              </w:rPr>
            </w:pPr>
            <w:r w:rsidRPr="007F33FF">
              <w:rPr>
                <w:rStyle w:val="Textoennegrita"/>
                <w:rFonts w:ascii="Century Gothic" w:hAnsi="Century Gothic"/>
                <w:color w:val="000000" w:themeColor="text1"/>
                <w:lang w:val="es-ES_tradnl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/>
              </w:rPr>
              <w:t xml:space="preserve">Curso de JavaScript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CoderHouse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•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7030A0"/>
                <w:lang w:val="es-ES_tradnl" w:bidi="es-ES"/>
              </w:rPr>
              <w:t xml:space="preserve">Certificado </w:t>
            </w:r>
            <w:r w:rsidR="000041C4" w:rsidRPr="007F33FF">
              <w:rPr>
                <w:b/>
                <w:bCs/>
                <w:noProof/>
                <w:color w:val="7030A0"/>
                <w:lang w:bidi="es-ES"/>
              </w:rPr>
              <w:t xml:space="preserve"> </w:t>
            </w:r>
          </w:p>
          <w:p w14:paraId="5A9EBC11" w14:textId="77777777" w:rsidR="004D3011" w:rsidRPr="006E418C" w:rsidRDefault="004D3011" w:rsidP="00036450">
            <w:pPr>
              <w:rPr>
                <w:noProof/>
              </w:rPr>
            </w:pPr>
          </w:p>
          <w:p w14:paraId="0513E86E" w14:textId="6E456AAD" w:rsidR="007F33FF" w:rsidRPr="007F33FF" w:rsidRDefault="007F33FF" w:rsidP="007F33FF">
            <w:pPr>
              <w:pStyle w:val="Ttulo1"/>
              <w:pBdr>
                <w:bottom w:val="single" w:sz="4" w:space="1" w:color="auto"/>
              </w:pBdr>
              <w:rPr>
                <w:rFonts w:ascii="Century Gothic" w:hAnsi="Century Gothic"/>
                <w:b/>
                <w:bCs/>
                <w:color w:val="7030A0"/>
                <w:sz w:val="22"/>
                <w:szCs w:val="22"/>
                <w:lang w:val="es-ES_tradnl"/>
              </w:rPr>
            </w:pPr>
            <w:r>
              <w:rPr>
                <w:rFonts w:ascii="Century Gothic" w:hAnsi="Century Gothic"/>
                <w:b/>
                <w:bCs/>
                <w:color w:val="7030A0"/>
                <w:sz w:val="22"/>
                <w:szCs w:val="22"/>
                <w:lang w:val="es-ES_tradnl" w:bidi="es-ES"/>
              </w:rPr>
              <w:t xml:space="preserve">EXPERIENCIA </w:t>
            </w:r>
          </w:p>
          <w:p w14:paraId="63927B89" w14:textId="781A5306" w:rsidR="007F33FF" w:rsidRDefault="007F33FF" w:rsidP="000041C4">
            <w:pPr>
              <w:rPr>
                <w:b/>
                <w:bCs/>
                <w:noProof/>
                <w:sz w:val="20"/>
                <w:szCs w:val="24"/>
              </w:rPr>
            </w:pPr>
          </w:p>
          <w:p w14:paraId="24F007D7" w14:textId="2836B007" w:rsidR="007F33FF" w:rsidRDefault="007F33FF" w:rsidP="000041C4">
            <w:pPr>
              <w:rPr>
                <w:b/>
                <w:bCs/>
                <w:noProof/>
                <w:sz w:val="22"/>
                <w:szCs w:val="28"/>
              </w:rPr>
            </w:pPr>
            <w:r w:rsidRPr="007F33FF">
              <w:rPr>
                <w:b/>
                <w:bCs/>
                <w:noProof/>
                <w:sz w:val="22"/>
                <w:szCs w:val="28"/>
              </w:rPr>
              <w:t>Freelance</w:t>
            </w:r>
          </w:p>
          <w:p w14:paraId="550BC8E5" w14:textId="77777777" w:rsidR="007F33FF" w:rsidRPr="007F33FF" w:rsidRDefault="007F33FF" w:rsidP="000041C4">
            <w:pPr>
              <w:rPr>
                <w:b/>
                <w:bCs/>
                <w:noProof/>
                <w:sz w:val="22"/>
                <w:szCs w:val="28"/>
              </w:rPr>
            </w:pPr>
          </w:p>
          <w:p w14:paraId="332F997B" w14:textId="5D9E97C6" w:rsidR="007F33FF" w:rsidRPr="007F33FF" w:rsidRDefault="007F33FF" w:rsidP="000041C4">
            <w:pPr>
              <w:rPr>
                <w:b/>
                <w:bCs/>
                <w:noProof/>
              </w:rPr>
            </w:pPr>
            <w:r>
              <w:rPr>
                <w:noProof/>
                <w:sz w:val="20"/>
                <w:szCs w:val="24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sz w:val="20"/>
                <w:szCs w:val="24"/>
                <w:lang w:val="es-ES_tradnl" w:bidi="es-ES"/>
              </w:rPr>
              <w:t>Proyecto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: Sitio web de consultas terapéuticas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 xml:space="preserve"> </w:t>
            </w:r>
            <w:r w:rsidRPr="007F33FF">
              <w:rPr>
                <w:rStyle w:val="Textoennegrita"/>
                <w:rFonts w:ascii="Century Gothic" w:hAnsi="Century Gothic"/>
                <w:b w:val="0"/>
                <w:bCs w:val="0"/>
                <w:color w:val="000000" w:themeColor="text1"/>
                <w:lang w:val="es-ES_tradnl" w:bidi="es-ES"/>
              </w:rPr>
              <w:t>completamente responsive.</w:t>
            </w:r>
          </w:p>
          <w:p w14:paraId="5997849A" w14:textId="536632DE" w:rsidR="00036450" w:rsidRPr="007F33FF" w:rsidRDefault="007F33FF" w:rsidP="007F33FF">
            <w:pPr>
              <w:pStyle w:val="Ttulo2"/>
              <w:pBdr>
                <w:bottom w:val="single" w:sz="4" w:space="1" w:color="auto"/>
              </w:pBdr>
              <w:rPr>
                <w:noProof/>
                <w:color w:val="7030A0"/>
              </w:rPr>
            </w:pPr>
            <w:r w:rsidRPr="007F33FF">
              <w:rPr>
                <w:noProof/>
                <w:color w:val="7030A0"/>
                <w:lang w:bidi="es-ES"/>
              </w:rPr>
              <w:t>Habilidades</w:t>
            </w:r>
          </w:p>
          <w:p w14:paraId="24C6DB7E" w14:textId="59BDDC79" w:rsidR="006C1D9D" w:rsidRPr="007F33FF" w:rsidRDefault="0061380A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HTML5 (Avanzado)</w:t>
            </w:r>
          </w:p>
          <w:p w14:paraId="7BDF388D" w14:textId="4883AA13" w:rsidR="006C1D9D" w:rsidRPr="007F33FF" w:rsidRDefault="0061380A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 xml:space="preserve">CSS3 (Intermedio / Avanzado) </w:t>
            </w:r>
          </w:p>
          <w:p w14:paraId="3D8979E0" w14:textId="62C5A7F0" w:rsidR="006C1D9D" w:rsidRPr="007F33FF" w:rsidRDefault="0061380A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SASS (Intermedio)</w:t>
            </w:r>
          </w:p>
          <w:p w14:paraId="5E155B91" w14:textId="75C22479" w:rsidR="006C1D9D" w:rsidRPr="007F33FF" w:rsidRDefault="0061380A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Bootstrap (Básico / intermedio)</w:t>
            </w:r>
          </w:p>
          <w:p w14:paraId="7466B7AB" w14:textId="3CD23B62" w:rsidR="006C1D9D" w:rsidRPr="007F33FF" w:rsidRDefault="007234F8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Responsive Web Design (Intermedio / Avanzado)</w:t>
            </w:r>
          </w:p>
          <w:p w14:paraId="23A10DD7" w14:textId="33EFA4C0" w:rsidR="006C1D9D" w:rsidRPr="007F33FF" w:rsidRDefault="007234F8" w:rsidP="006C1D9D">
            <w:pPr>
              <w:pStyle w:val="Listaconvietas"/>
              <w:jc w:val="both"/>
              <w:rPr>
                <w:noProof/>
                <w:sz w:val="20"/>
                <w:szCs w:val="20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Git (Intermedio)</w:t>
            </w:r>
          </w:p>
          <w:p w14:paraId="38ECB398" w14:textId="52C6780D" w:rsidR="00036450" w:rsidRPr="007234F8" w:rsidRDefault="007234F8" w:rsidP="007234F8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7F33FF">
              <w:rPr>
                <w:noProof/>
                <w:sz w:val="20"/>
                <w:szCs w:val="20"/>
                <w:lang w:bidi="es-ES"/>
              </w:rPr>
              <w:t>SEO (Intermedio)</w:t>
            </w:r>
          </w:p>
        </w:tc>
      </w:tr>
    </w:tbl>
    <w:p w14:paraId="3EF4A3FC" w14:textId="77777777" w:rsidR="0043117B" w:rsidRPr="006E418C" w:rsidRDefault="00BC4828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23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D72C" w14:textId="77777777" w:rsidR="00BC4828" w:rsidRDefault="00BC4828" w:rsidP="000C45FF">
      <w:r>
        <w:separator/>
      </w:r>
    </w:p>
  </w:endnote>
  <w:endnote w:type="continuationSeparator" w:id="0">
    <w:p w14:paraId="2AE5315F" w14:textId="77777777" w:rsidR="00BC4828" w:rsidRDefault="00BC48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C7871" w14:textId="77777777" w:rsidR="00BC4828" w:rsidRDefault="00BC4828" w:rsidP="000C45FF">
      <w:r>
        <w:separator/>
      </w:r>
    </w:p>
  </w:footnote>
  <w:footnote w:type="continuationSeparator" w:id="0">
    <w:p w14:paraId="2B004780" w14:textId="77777777" w:rsidR="00BC4828" w:rsidRDefault="00BC48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28A4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703CADBE" wp14:editId="62E2583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B3E337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030A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A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75F2"/>
    <w:rsid w:val="005E39D5"/>
    <w:rsid w:val="00600670"/>
    <w:rsid w:val="0061380A"/>
    <w:rsid w:val="00616E38"/>
    <w:rsid w:val="0062123A"/>
    <w:rsid w:val="00646E75"/>
    <w:rsid w:val="006771D0"/>
    <w:rsid w:val="006C1D9D"/>
    <w:rsid w:val="006E418C"/>
    <w:rsid w:val="00715FCB"/>
    <w:rsid w:val="007234F8"/>
    <w:rsid w:val="00743101"/>
    <w:rsid w:val="007775E1"/>
    <w:rsid w:val="007867A0"/>
    <w:rsid w:val="007927F5"/>
    <w:rsid w:val="007F33FF"/>
    <w:rsid w:val="00802CA0"/>
    <w:rsid w:val="009260CD"/>
    <w:rsid w:val="00952C25"/>
    <w:rsid w:val="009B539F"/>
    <w:rsid w:val="00A2118D"/>
    <w:rsid w:val="00A40869"/>
    <w:rsid w:val="00AD76E2"/>
    <w:rsid w:val="00B20152"/>
    <w:rsid w:val="00B359E4"/>
    <w:rsid w:val="00B57D98"/>
    <w:rsid w:val="00B70850"/>
    <w:rsid w:val="00BC4828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A6DA7"/>
    <w:rsid w:val="00DD172A"/>
    <w:rsid w:val="00E25A26"/>
    <w:rsid w:val="00E4381A"/>
    <w:rsid w:val="00E55D74"/>
    <w:rsid w:val="00E61979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85E58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Textoennegrita">
    <w:name w:val="Strong"/>
    <w:basedOn w:val="Fuentedeprrafopredeter"/>
    <w:uiPriority w:val="22"/>
    <w:semiHidden/>
    <w:qFormat/>
    <w:rsid w:val="007234F8"/>
    <w:rPr>
      <w:rFonts w:ascii="Calibri" w:hAnsi="Calibri"/>
      <w:b/>
      <w:bCs/>
      <w:color w:val="D8B25C" w:themeColor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posts/armando-zlatkowicz_hace-5-meses-conoc%C3%AD-junior-achievement-argentina-activity-6900182831201677312-f27K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armando-zlatkowicz/" TargetMode="External"/><Relationship Id="rId20" Type="http://schemas.openxmlformats.org/officeDocument/2006/relationships/hyperlink" Target="https://www.linkedin.com/in/armando-zlatkowicz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mailto:armandozlatkowicz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linkedin.com/posts/armando-zlatkowicz_democratizandolaeducaciaejn-blockchaindevelopment-activity-6900092793243729920-Kjd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11F7CCCCD74F8A818A5B434462D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FF470-DA39-49FD-92C8-4A1DE6F8965F}"/>
      </w:docPartPr>
      <w:docPartBody>
        <w:p w:rsidR="00000000" w:rsidRDefault="00A3669A">
          <w:pPr>
            <w:pStyle w:val="4E11F7CCCCD74F8A818A5B434462D21E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EC4788FC9A0A4DE7BC249D58DD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177D2-BF34-4FF7-A6A4-32A3715DC577}"/>
      </w:docPartPr>
      <w:docPartBody>
        <w:p w:rsidR="00000000" w:rsidRDefault="00A3669A">
          <w:pPr>
            <w:pStyle w:val="EC4788FC9A0A4DE7BC249D58DDFBF212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6BCD46A887744AAC96F047A70B53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BA4E3-AAA4-413E-9DC6-734AC800BD4F}"/>
      </w:docPartPr>
      <w:docPartBody>
        <w:p w:rsidR="00000000" w:rsidRDefault="00A3669A">
          <w:pPr>
            <w:pStyle w:val="6BCD46A887744AAC96F047A70B53799D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34CF5A028F534683B1DBA5198BBC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701E5-AC7F-4EFB-8BD5-99AC4E34C600}"/>
      </w:docPartPr>
      <w:docPartBody>
        <w:p w:rsidR="00000000" w:rsidRDefault="00A3669A">
          <w:pPr>
            <w:pStyle w:val="34CF5A028F534683B1DBA5198BBC806A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9A"/>
    <w:rsid w:val="00A3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11F7CCCCD74F8A818A5B434462D21E">
    <w:name w:val="4E11F7CCCCD74F8A818A5B434462D21E"/>
  </w:style>
  <w:style w:type="paragraph" w:customStyle="1" w:styleId="EC4788FC9A0A4DE7BC249D58DDFBF212">
    <w:name w:val="EC4788FC9A0A4DE7BC249D58DDFBF212"/>
  </w:style>
  <w:style w:type="paragraph" w:customStyle="1" w:styleId="6BCD46A887744AAC96F047A70B53799D">
    <w:name w:val="6BCD46A887744AAC96F047A70B53799D"/>
  </w:style>
  <w:style w:type="paragraph" w:customStyle="1" w:styleId="34CF5A028F534683B1DBA5198BBC806A">
    <w:name w:val="34CF5A028F534683B1DBA5198BBC806A"/>
  </w:style>
  <w:style w:type="paragraph" w:customStyle="1" w:styleId="ED92F996BFC6475AA73328D45595C1C9">
    <w:name w:val="ED92F996BFC6475AA73328D45595C1C9"/>
  </w:style>
  <w:style w:type="paragraph" w:customStyle="1" w:styleId="DF14C1FA9A3E4BF3AABE364F996C3B2F">
    <w:name w:val="DF14C1FA9A3E4BF3AABE364F996C3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2022-02-23T18:09:00Z</dcterms:created>
  <dcterms:modified xsi:type="dcterms:W3CDTF">2022-02-23T18:37:00Z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